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29" w:rsidRPr="00C81744" w:rsidRDefault="000200BA">
      <w:pPr>
        <w:adjustRightInd w:val="0"/>
        <w:snapToGrid w:val="0"/>
        <w:rPr>
          <w:sz w:val="32"/>
          <w:szCs w:val="32"/>
        </w:rPr>
      </w:pPr>
      <w:r w:rsidRPr="00C81744">
        <w:rPr>
          <w:rFonts w:hint="eastAsia"/>
          <w:sz w:val="32"/>
          <w:szCs w:val="32"/>
        </w:rPr>
        <w:t>王红</w: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37A71C4C" wp14:editId="20F56AF3">
                <wp:simplePos x="0" y="0"/>
                <wp:positionH relativeFrom="column">
                  <wp:posOffset>107950</wp:posOffset>
                </wp:positionH>
                <wp:positionV relativeFrom="paragraph">
                  <wp:posOffset>93345</wp:posOffset>
                </wp:positionV>
                <wp:extent cx="1703070" cy="81343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8134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15926805750</w:t>
                            </w:r>
                          </w:p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1653491523@qq.comm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8.5pt;margin-top:7.35pt;height:64.05pt;width:134.1pt;z-index:251525120;mso-width-relative:page;mso-height-relative:page;" filled="f" stroked="f" coordsize="21600,21600" o:gfxdata="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SI9iTXAAAACQEAAA8AAAAAAAAAAQAgAAAAIgAAAGRycy9kb3ducmV2LnhtbFBL&#10;AQIUABQAAAAIAIdO4kCbMZei9wEAAMYDAAAOAAAAAAAAAAEAIAAAACYBAABkcnMvZTJvRG9jLnht&#10;bFBLBQYAAAAABgAGAFkBAACP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15926805750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1653491523@qq.comm</w:t>
                      </w:r>
                    </w:p>
                  </w:txbxContent>
                </v:textbox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14AFDE" wp14:editId="6EAB84FA">
                <wp:simplePos x="0" y="0"/>
                <wp:positionH relativeFrom="column">
                  <wp:posOffset>-862965</wp:posOffset>
                </wp:positionH>
                <wp:positionV relativeFrom="paragraph">
                  <wp:posOffset>2540</wp:posOffset>
                </wp:positionV>
                <wp:extent cx="144145" cy="71755"/>
                <wp:effectExtent l="0" t="0" r="8255" b="4445"/>
                <wp:wrapNone/>
                <wp:docPr id="30" name="自选图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141" o:spid="_x0000_s1026" o:spt="6" type="#_x0000_t6" style="position:absolute;left:0pt;flip:x y;margin-left:-67.95pt;margin-top:0.2pt;height:5.65pt;width:11.35pt;z-index:251892736;mso-width-relative:page;mso-height-relative:page;" fillcolor="#2E74B5" filled="t" stroked="f" coordsize="21600,21600" o:gfxdata="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ziHutoAAAAJAQAADwAAAAAAAAABACAAAAAiAAAAZHJzL2Rvd25yZXYueG1s&#10;UEsBAhQAFAAAAAgAh07iQJmmLcC9AQAAQAMAAA4AAAAAAAAAAQAgAAAAKQEAAGRycy9lMm9Eb2Mu&#10;eG1sUEsFBgAAAAAGAAYAWQEAAFg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451966E7" wp14:editId="7A8D950A">
                <wp:simplePos x="0" y="0"/>
                <wp:positionH relativeFrom="column">
                  <wp:posOffset>-758190</wp:posOffset>
                </wp:positionH>
                <wp:positionV relativeFrom="paragraph">
                  <wp:posOffset>-338455</wp:posOffset>
                </wp:positionV>
                <wp:extent cx="36195" cy="9432290"/>
                <wp:effectExtent l="0" t="0" r="1905" b="0"/>
                <wp:wrapNone/>
                <wp:docPr id="1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94322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30" o:spid="_x0000_s1026" o:spt="1" style="position:absolute;left:0pt;margin-left:-59.7pt;margin-top:-26.65pt;height:742.7pt;width:2.85pt;z-index:-251894784;mso-width-relative:page;mso-height-relative:page;" fillcolor="#00B0F0" filled="t" stroked="f" coordsize="21600,21600" o:gfxdata="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4aiHA2gAA&#10;AA4BAAAPAAAAAAAAAAEAIAAAACIAAABkcnMvZG93bnJldi54bWxQSwECFAAUAAAACACHTuJA3YxC&#10;SqoBAAAqAwAADgAAAAAAAAABACAAAAApAQAAZHJzL2Uyb0RvYy54bWxQSwUGAAAAAAYABgBZAQAA&#10;R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49B9AC5" wp14:editId="008D2E0B">
                <wp:simplePos x="0" y="0"/>
                <wp:positionH relativeFrom="column">
                  <wp:posOffset>-124460</wp:posOffset>
                </wp:positionH>
                <wp:positionV relativeFrom="paragraph">
                  <wp:posOffset>575945</wp:posOffset>
                </wp:positionV>
                <wp:extent cx="202565" cy="144145"/>
                <wp:effectExtent l="0" t="0" r="6985" b="8255"/>
                <wp:wrapNone/>
                <wp:docPr id="15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02565" cy="144145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3092" y="64834"/>
                            </a:cxn>
                            <a:cxn ang="0">
                              <a:pos x="0" y="40135"/>
                            </a:cxn>
                            <a:cxn ang="0">
                              <a:pos x="43285" y="0"/>
                            </a:cxn>
                            <a:cxn ang="0">
                              <a:pos x="698750" y="9262"/>
                            </a:cxn>
                            <a:cxn ang="0">
                              <a:pos x="708025" y="55572"/>
                            </a:cxn>
                            <a:cxn ang="0">
                              <a:pos x="695658" y="77184"/>
                            </a:cxn>
                            <a:cxn ang="0">
                              <a:pos x="367926" y="262424"/>
                            </a:cxn>
                            <a:cxn ang="0">
                              <a:pos x="321548" y="253162"/>
                            </a:cxn>
                            <a:cxn ang="0">
                              <a:pos x="272079" y="225376"/>
                            </a:cxn>
                            <a:cxn ang="0">
                              <a:pos x="166958" y="163629"/>
                            </a:cxn>
                            <a:cxn ang="0">
                              <a:pos x="677107" y="138930"/>
                            </a:cxn>
                            <a:cxn ang="0">
                              <a:pos x="708025" y="142018"/>
                            </a:cxn>
                            <a:cxn ang="0">
                              <a:pos x="701841" y="466189"/>
                            </a:cxn>
                            <a:cxn ang="0">
                              <a:pos x="658556" y="500150"/>
                            </a:cxn>
                            <a:cxn ang="0">
                              <a:pos x="89663" y="503237"/>
                            </a:cxn>
                            <a:cxn ang="0">
                              <a:pos x="18551" y="478538"/>
                            </a:cxn>
                            <a:cxn ang="0">
                              <a:pos x="0" y="419879"/>
                            </a:cxn>
                            <a:cxn ang="0">
                              <a:pos x="6184" y="129668"/>
                            </a:cxn>
                            <a:cxn ang="0">
                              <a:pos x="52561" y="151280"/>
                            </a:cxn>
                            <a:cxn ang="0">
                              <a:pos x="136040" y="203765"/>
                            </a:cxn>
                            <a:cxn ang="0">
                              <a:pos x="170050" y="231551"/>
                            </a:cxn>
                            <a:cxn ang="0">
                              <a:pos x="154591" y="265512"/>
                            </a:cxn>
                            <a:cxn ang="0">
                              <a:pos x="129856" y="317996"/>
                            </a:cxn>
                            <a:cxn ang="0">
                              <a:pos x="117489" y="345782"/>
                            </a:cxn>
                            <a:cxn ang="0">
                              <a:pos x="129856" y="351957"/>
                            </a:cxn>
                            <a:cxn ang="0">
                              <a:pos x="148407" y="333433"/>
                            </a:cxn>
                            <a:cxn ang="0">
                              <a:pos x="191692" y="287123"/>
                            </a:cxn>
                            <a:cxn ang="0">
                              <a:pos x="216427" y="262424"/>
                            </a:cxn>
                            <a:cxn ang="0">
                              <a:pos x="247345" y="271686"/>
                            </a:cxn>
                            <a:cxn ang="0">
                              <a:pos x="299906" y="305647"/>
                            </a:cxn>
                            <a:cxn ang="0">
                              <a:pos x="340099" y="327258"/>
                            </a:cxn>
                            <a:cxn ang="0">
                              <a:pos x="377201" y="324171"/>
                            </a:cxn>
                            <a:cxn ang="0">
                              <a:pos x="405027" y="308734"/>
                            </a:cxn>
                            <a:cxn ang="0">
                              <a:pos x="460680" y="274774"/>
                            </a:cxn>
                            <a:cxn ang="0">
                              <a:pos x="494690" y="259337"/>
                            </a:cxn>
                            <a:cxn ang="0">
                              <a:pos x="519424" y="280948"/>
                            </a:cxn>
                            <a:cxn ang="0">
                              <a:pos x="559618" y="330346"/>
                            </a:cxn>
                            <a:cxn ang="0">
                              <a:pos x="581261" y="351957"/>
                            </a:cxn>
                            <a:cxn ang="0">
                              <a:pos x="593628" y="342695"/>
                            </a:cxn>
                            <a:cxn ang="0">
                              <a:pos x="584353" y="317996"/>
                            </a:cxn>
                            <a:cxn ang="0">
                              <a:pos x="562710" y="265512"/>
                            </a:cxn>
                            <a:cxn ang="0">
                              <a:pos x="547251" y="225376"/>
                            </a:cxn>
                            <a:cxn ang="0">
                              <a:pos x="575077" y="203765"/>
                            </a:cxn>
                            <a:cxn ang="0">
                              <a:pos x="652372" y="154367"/>
                            </a:cxn>
                            <a:cxn ang="0">
                              <a:pos x="677107" y="138930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style="position:absolute;left:0;text-align:left;margin-left:-9.8pt;margin-top:45.35pt;width:15.95pt;height:11.3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" path="m4,25c3,23,1,22,1,21,,21,,20,,18,,13,,13,,13,,9,1,6,4,3,6,1,9,,14,,214,,214,,214,v6,,10,1,12,3c228,6,229,9,229,13v,5,,5,,5c229,20,229,21,228,21v,1,-1,2,-3,4c125,82,125,82,125,82v-1,1,-3,2,-6,3c117,86,115,87,115,87v-2,,-6,-2,-11,-5c100,79,100,79,100,79,97,77,93,75,88,73,83,70,78,67,72,64,66,60,60,57,54,53,39,45,23,35,4,25xm219,45v3,-2,5,-3,7,-3c228,43,229,44,229,46v,91,,91,,91c229,143,228,148,227,151v-2,4,-3,6,-6,8c219,161,216,162,213,162v-3,1,-6,1,-10,1c29,163,29,163,29,163v-6,,-11,-1,-15,-2c11,159,8,157,6,155,4,152,2,149,1,146,,143,,140,,136,,49,,49,,49,,45,1,43,2,42v2,,4,,7,2c10,44,12,46,17,49v4,3,8,5,13,8c35,61,40,63,44,66v4,3,7,4,8,5c54,72,55,73,55,75v,1,-1,3,-2,5c53,81,52,83,50,86v-1,2,-2,5,-4,8c45,97,43,100,42,103v-1,2,-2,4,-3,5c38,110,38,111,38,112v,,1,1,2,2c40,114,41,114,42,114v1,,2,-1,3,-2c45,112,46,110,48,108v2,-3,5,-5,7,-8c57,98,60,95,62,93v2,-3,4,-4,4,-5c67,87,68,86,70,85v2,-1,4,-1,5,c76,86,78,87,80,88v3,2,5,3,8,5c97,99,97,99,97,99v2,2,5,3,7,4c106,105,108,106,110,106v2,,4,,6,c118,106,120,105,122,105v1,-1,3,-1,3,-2c126,103,128,102,131,100v3,-2,6,-3,9,-5c143,93,146,91,149,89v3,-2,5,-3,6,-4c157,84,158,84,160,84v1,1,2,1,4,3c164,87,166,89,168,91v2,2,4,5,6,8c176,102,179,105,181,107v2,3,3,5,4,6c186,114,187,114,188,114v1,,2,,3,c191,113,192,112,192,111v,-1,,-2,-1,-3c191,107,190,106,189,103v-3,-8,-3,-8,-3,-8c185,92,184,89,182,86v-1,-3,-2,-5,-3,-6c178,77,177,75,177,73v,-1,1,-2,3,-4c180,69,182,68,186,66v3,-3,7,-5,12,-8c202,55,207,52,211,50v4,-3,7,-5,8,-5xm219,45v,,,,,e" fillcolor="#00b0f0" stroked="f">
                <v:path arrowok="t" o:connecttype="custom"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 textboxrect="0,0,229,163"/>
                <o:lock v:ext="edit" aspectratio="t" verticies="t"/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32C117F" wp14:editId="0CA80324">
                <wp:simplePos x="0" y="0"/>
                <wp:positionH relativeFrom="column">
                  <wp:posOffset>1924050</wp:posOffset>
                </wp:positionH>
                <wp:positionV relativeFrom="paragraph">
                  <wp:posOffset>530225</wp:posOffset>
                </wp:positionV>
                <wp:extent cx="179705" cy="215900"/>
                <wp:effectExtent l="0" t="0" r="0" b="0"/>
                <wp:wrapNone/>
                <wp:docPr id="1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0" b="0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7" o:spid="_x0000_s1026" o:spt="100" style="position:absolute;left:0pt;flip:x;margin-left:151.5pt;margin-top:41.75pt;height:17pt;width:14.15pt;z-index:251561984;mso-width-relative:page;mso-height-relative:page;" fillcolor="#00B0F0" filled="t" stroked="f" coordsize="82,109" o:gfxdata="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5tt&#10;9dkAAAAKAQAADwAAAAAAAAABACAAAAAiAAAAZHJzL2Rvd25yZXYueG1sUEsBAhQAFAAAAAgAh07i&#10;QEuUZ4cFAwAA7AkAAA4AAAAAAAAAAQAgAAAAKAEAAGRycy9lMm9Eb2MueG1sUEsFBgAAAAAGAAYA&#10;WQEAAJ8GAAAAAA=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8D3E64" wp14:editId="599F52A6">
                <wp:simplePos x="0" y="0"/>
                <wp:positionH relativeFrom="column">
                  <wp:posOffset>2139315</wp:posOffset>
                </wp:positionH>
                <wp:positionV relativeFrom="paragraph">
                  <wp:posOffset>81915</wp:posOffset>
                </wp:positionV>
                <wp:extent cx="1967230" cy="80454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09.22</w:t>
                            </w:r>
                          </w:p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湖北省孝感市孝昌县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68.45pt;margin-top:6.45pt;height:63.35pt;width:154.9pt;z-index:251635712;mso-width-relative:page;mso-height-relative:page;" filled="f" stroked="f" coordsize="21600,21600" o:gfxdata="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K+9tXZAAAACgEAAA8AAAAAAAAAAQAgAAAAIgAAAGRycy9kb3ducmV2LnhtbFBL&#10;AQIUABQAAAAIAIdO4kAfDbPq9QEAAMYDAAAOAAAAAAAAAAEAIAAAACgBAABkcnMvZTJvRG9jLnht&#10;bFBLBQYAAAAABgAGAFkBAACP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09.22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湖北省孝感市孝昌县</w:t>
                      </w:r>
                    </w:p>
                  </w:txbxContent>
                </v:textbox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0329FB7" wp14:editId="41262186">
                <wp:simplePos x="0" y="0"/>
                <wp:positionH relativeFrom="column">
                  <wp:posOffset>1931035</wp:posOffset>
                </wp:positionH>
                <wp:positionV relativeFrom="paragraph">
                  <wp:posOffset>229870</wp:posOffset>
                </wp:positionV>
                <wp:extent cx="167005" cy="179705"/>
                <wp:effectExtent l="0" t="0" r="4445" b="0"/>
                <wp:wrapNone/>
                <wp:docPr id="17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7005" cy="179705"/>
                        </a:xfrm>
                        <a:custGeom>
                          <a:avLst/>
                          <a:gdLst>
                            <a:gd name="txL" fmla="*/ 0 w 826"/>
                            <a:gd name="txT" fmla="*/ 0 h 887"/>
                            <a:gd name="txR" fmla="*/ 826 w 826"/>
                            <a:gd name="txB" fmla="*/ 887 h 887"/>
                          </a:gdLst>
                          <a:ahLst/>
                          <a:cxnLst>
                            <a:cxn ang="0">
                              <a:pos x="372052" y="244729"/>
                            </a:cxn>
                            <a:cxn ang="0">
                              <a:pos x="348727" y="222533"/>
                            </a:cxn>
                            <a:cxn ang="0">
                              <a:pos x="121173" y="222533"/>
                            </a:cxn>
                            <a:cxn ang="0">
                              <a:pos x="98986" y="245298"/>
                            </a:cxn>
                            <a:cxn ang="0">
                              <a:pos x="121173" y="268064"/>
                            </a:cxn>
                            <a:cxn ang="0">
                              <a:pos x="349296" y="268064"/>
                            </a:cxn>
                            <a:cxn ang="0">
                              <a:pos x="372052" y="245298"/>
                            </a:cxn>
                            <a:cxn ang="0">
                              <a:pos x="372052" y="244729"/>
                            </a:cxn>
                            <a:cxn ang="0">
                              <a:pos x="182612" y="67727"/>
                            </a:cxn>
                            <a:cxn ang="0">
                              <a:pos x="288425" y="67727"/>
                            </a:cxn>
                            <a:cxn ang="0">
                              <a:pos x="318007" y="34148"/>
                            </a:cxn>
                            <a:cxn ang="0">
                              <a:pos x="287856" y="0"/>
                            </a:cxn>
                            <a:cxn ang="0">
                              <a:pos x="182612" y="0"/>
                            </a:cxn>
                            <a:cxn ang="0">
                              <a:pos x="152462" y="34148"/>
                            </a:cxn>
                            <a:cxn ang="0">
                              <a:pos x="182612" y="67727"/>
                            </a:cxn>
                            <a:cxn ang="0">
                              <a:pos x="349296" y="137731"/>
                            </a:cxn>
                            <a:cxn ang="0">
                              <a:pos x="121173" y="137731"/>
                            </a:cxn>
                            <a:cxn ang="0">
                              <a:pos x="98986" y="160497"/>
                            </a:cxn>
                            <a:cxn ang="0">
                              <a:pos x="121173" y="183262"/>
                            </a:cxn>
                            <a:cxn ang="0">
                              <a:pos x="349296" y="183262"/>
                            </a:cxn>
                            <a:cxn ang="0">
                              <a:pos x="372052" y="160497"/>
                            </a:cxn>
                            <a:cxn ang="0">
                              <a:pos x="349296" y="137731"/>
                            </a:cxn>
                            <a:cxn ang="0">
                              <a:pos x="348727" y="314733"/>
                            </a:cxn>
                            <a:cxn ang="0">
                              <a:pos x="121173" y="314733"/>
                            </a:cxn>
                            <a:cxn ang="0">
                              <a:pos x="98986" y="337499"/>
                            </a:cxn>
                            <a:cxn ang="0">
                              <a:pos x="121173" y="360264"/>
                            </a:cxn>
                            <a:cxn ang="0">
                              <a:pos x="349296" y="360264"/>
                            </a:cxn>
                            <a:cxn ang="0">
                              <a:pos x="372052" y="337499"/>
                            </a:cxn>
                            <a:cxn ang="0">
                              <a:pos x="372052" y="336929"/>
                            </a:cxn>
                            <a:cxn ang="0">
                              <a:pos x="348727" y="314733"/>
                            </a:cxn>
                            <a:cxn ang="0">
                              <a:pos x="452265" y="35287"/>
                            </a:cxn>
                            <a:cxn ang="0">
                              <a:pos x="402203" y="14798"/>
                            </a:cxn>
                            <a:cxn ang="0">
                              <a:pos x="372052" y="14798"/>
                            </a:cxn>
                            <a:cxn ang="0">
                              <a:pos x="346452" y="35856"/>
                            </a:cxn>
                            <a:cxn ang="0">
                              <a:pos x="372052" y="59759"/>
                            </a:cxn>
                            <a:cxn ang="0">
                              <a:pos x="402203" y="59759"/>
                            </a:cxn>
                            <a:cxn ang="0">
                              <a:pos x="425527" y="83663"/>
                            </a:cxn>
                            <a:cxn ang="0">
                              <a:pos x="425527" y="436528"/>
                            </a:cxn>
                            <a:cxn ang="0">
                              <a:pos x="402203" y="459863"/>
                            </a:cxn>
                            <a:cxn ang="0">
                              <a:pos x="75662" y="459863"/>
                            </a:cxn>
                            <a:cxn ang="0">
                              <a:pos x="44373" y="436528"/>
                            </a:cxn>
                            <a:cxn ang="0">
                              <a:pos x="44373" y="83663"/>
                            </a:cxn>
                            <a:cxn ang="0">
                              <a:pos x="67697" y="59759"/>
                            </a:cxn>
                            <a:cxn ang="0">
                              <a:pos x="105813" y="59759"/>
                            </a:cxn>
                            <a:cxn ang="0">
                              <a:pos x="124586" y="35856"/>
                            </a:cxn>
                            <a:cxn ang="0">
                              <a:pos x="105813" y="14798"/>
                            </a:cxn>
                            <a:cxn ang="0">
                              <a:pos x="67697" y="14798"/>
                            </a:cxn>
                            <a:cxn ang="0">
                              <a:pos x="0" y="84232"/>
                            </a:cxn>
                            <a:cxn ang="0">
                              <a:pos x="0" y="433114"/>
                            </a:cxn>
                            <a:cxn ang="0">
                              <a:pos x="71111" y="504825"/>
                            </a:cxn>
                            <a:cxn ang="0">
                              <a:pos x="398789" y="504825"/>
                            </a:cxn>
                            <a:cxn ang="0">
                              <a:pos x="469900" y="433114"/>
                            </a:cxn>
                            <a:cxn ang="0">
                              <a:pos x="469900" y="84232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  <a:cxn ang="0">
                              <a:pos x="452265" y="35287"/>
                            </a:cxn>
                          </a:cxnLst>
                          <a:rect l="txL" t="txT" r="txR" b="txB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3" o:spid="_x0000_s1026" o:spt="100" style="position:absolute;left:0pt;margin-left:152.05pt;margin-top:18.1pt;height:14.15pt;width:13.15pt;z-index:251617280;mso-width-relative:page;mso-height-relative:page;" fillcolor="#00B0F0" filled="t" stroked="f" coordsize="826,887" o:gfxdata="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Kdx37NUAAAAJAQAADwAAAAAAAAABACAAAAAiAAAAZHJzL2Rv&#10;d25yZXYueG1sUEsBAhQAFAAAAAgAh07iQH3xenBcBwAAMyQAAA4AAAAAAAAAAQAgAAAAJAEAAGRy&#10;cy9lMm9Eb2MueG1sUEsFBgAAAAAGAAYAWQEAAPIK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372052,244729;348727,222533;121173,222533;98986,245298;121173,268064;349296,268064;372052,245298;372052,244729;182612,67727;288425,67727;318007,34148;287856,0;182612,0;152462,34148;182612,67727;349296,137731;121173,137731;98986,160497;121173,183262;349296,183262;372052,160497;349296,137731;348727,314733;121173,314733;98986,337499;121173,360264;349296,360264;372052,337499;372052,336929;348727,314733;452265,35287;402203,14798;372052,14798;346452,35856;372052,59759;402203,59759;425527,83663;425527,436528;402203,459863;75662,459863;44373,436528;44373,83663;67697,59759;105813,59759;124586,35856;105813,14798;67697,14798;0,84232;0,433114;71111,504825;398789,504825;469900,433114;469900,84232;452265,35287;452265,35287;452265,3528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EE0D6B0" wp14:editId="429902F1">
                <wp:simplePos x="0" y="0"/>
                <wp:positionH relativeFrom="column">
                  <wp:posOffset>-113030</wp:posOffset>
                </wp:positionH>
                <wp:positionV relativeFrom="paragraph">
                  <wp:posOffset>254000</wp:posOffset>
                </wp:positionV>
                <wp:extent cx="179705" cy="180975"/>
                <wp:effectExtent l="0" t="0" r="0" b="9525"/>
                <wp:wrapNone/>
                <wp:docPr id="16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0" b="0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86" o:spid="_x0000_s1026" o:spt="100" style="position:absolute;left:0pt;margin-left:-8.9pt;margin-top:20pt;height:14.25pt;width:14.15pt;z-index:251598848;mso-width-relative:page;mso-height-relative:page;" fillcolor="#00B0F0" filled="t" stroked="f" coordsize="60,60" o:gfxdata="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TAgyM1gAAAAgBAAAP&#10;AAAAAAAAAAEAIAAAACIAAABkcnMvZG93bnJldi54bWxQSwECFAAUAAAACACHTuJA666IWP4CAACj&#10;CQAADgAAAAAAAAABACAAAAAlAQAAZHJzL2Uyb0RvYy54bWxQSwUGAAAAAAYABgBZAQAAlQ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12ABB3" wp14:editId="7E51A4D3">
                <wp:simplePos x="0" y="0"/>
                <wp:positionH relativeFrom="column">
                  <wp:posOffset>1844040</wp:posOffset>
                </wp:positionH>
                <wp:positionV relativeFrom="paragraph">
                  <wp:posOffset>-372110</wp:posOffset>
                </wp:positionV>
                <wp:extent cx="2641600" cy="396240"/>
                <wp:effectExtent l="0" t="0" r="0" b="3810"/>
                <wp:wrapNone/>
                <wp:docPr id="1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Cambria" w:eastAsia="微软雅黑" w:hAnsi="Cambria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eastAsia="微软雅黑" w:hAnsi="Cambria" w:hint="eastAsia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应聘岗位：</w:t>
                            </w:r>
                            <w:r w:rsidR="000200BA">
                              <w:rPr>
                                <w:rFonts w:ascii="Cambria" w:eastAsia="微软雅黑" w:hAnsi="Cambria" w:hint="eastAsia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数学</w:t>
                            </w:r>
                          </w:p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Chars="150" w:firstLine="42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8" o:spid="_x0000_s1028" type="#_x0000_t202" style="position:absolute;left:0;text-align:left;margin-left:145.2pt;margin-top:-29.3pt;width:208pt;height:3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" filled="f" stroked="f">
                <v:textbox>
                  <w:txbxContent>
                    <w:p w:rsidR="00152F29" w:rsidRDefault="00C81744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Cambria" w:eastAsia="微软雅黑" w:hAnsi="Cambria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mbria" w:eastAsia="微软雅黑" w:hAnsi="Cambria" w:hint="eastAsia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应聘岗位：</w:t>
                      </w:r>
                      <w:r w:rsidR="000200BA">
                        <w:rPr>
                          <w:rFonts w:ascii="Cambria" w:eastAsia="微软雅黑" w:hAnsi="Cambria" w:hint="eastAsia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数学</w:t>
                      </w:r>
                    </w:p>
                    <w:p w:rsidR="00152F29" w:rsidRDefault="00C81744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Chars="150" w:firstLine="420"/>
                        <w:rPr>
                          <w:rFonts w:ascii="微软雅黑" w:eastAsia="微软雅黑" w:hAnsi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C81744" w:rsidRPr="00C81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1D2D38B4" wp14:editId="6AE51A25">
                <wp:simplePos x="0" y="0"/>
                <wp:positionH relativeFrom="column">
                  <wp:posOffset>-872490</wp:posOffset>
                </wp:positionH>
                <wp:positionV relativeFrom="paragraph">
                  <wp:posOffset>-470535</wp:posOffset>
                </wp:positionV>
                <wp:extent cx="6930390" cy="467995"/>
                <wp:effectExtent l="0" t="0" r="3810" b="8255"/>
                <wp:wrapNone/>
                <wp:docPr id="2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4679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140" o:spid="_x0000_s1026" o:spt="1" style="position:absolute;left:0pt;margin-left:-68.7pt;margin-top:-37.05pt;height:36.85pt;width:545.7pt;z-index:-251876352;mso-width-relative:page;mso-height-relative:page;" fillcolor="#00B0F0" filled="t" stroked="f" coordsize="21600,21600" o:gfxdata="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blj5vZAAAACgEAAA8A&#10;AAAAAAAAAQAgAAAAIgAAAGRycy9kb3ducmV2LnhtbFBLAQIUABQAAAAIAIdO4kBjE1k6pAEAACE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59690</wp:posOffset>
                </wp:positionV>
                <wp:extent cx="1256665" cy="252095"/>
                <wp:effectExtent l="0" t="0" r="635" b="0"/>
                <wp:wrapNone/>
                <wp:docPr id="2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任意多边形 2" o:spid="_x0000_s1026" o:spt="100" style="position:absolute;left:0pt;margin-left:-59.7pt;margin-top:4.7pt;height:19.85pt;width:98.95pt;z-index:-251644928;v-text-anchor:middle;mso-width-relative:page;mso-height-relative:page;" fillcolor="#00B0F0" filled="t" stroked="f" coordsize="1406296,288031" o:gfxdata="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j+JPHaAAAACwEAAA8AAAAAAAAAAQAgAAAAIgAA&#10;AGRycy9kb3ducmV2LnhtbFBLAQIUABQAAAAIAIdO4kC3t7+2XAMAAKsJAAAOAAAAAAAAAAEAIAAA&#10;ACkBAABkcnMvZTJvRG9jLnhtbFBLBQYAAAAABgAGAFkBAAD3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152F29" w:rsidRDefault="00152F29">
      <w:pPr>
        <w:adjustRightInd w:val="0"/>
        <w:snapToGrid w:val="0"/>
      </w:pP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148590</wp:posOffset>
                </wp:positionV>
                <wp:extent cx="6798310" cy="340360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1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.09 ~ 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湖北工程学院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金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融工程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 w:rsidR="00152F29" w:rsidRDefault="00152F29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88" o:spid="_x0000_s1026" o:spt="202" type="#_x0000_t202" style="position:absolute;left:0pt;margin-left:-47.55pt;margin-top:11.7pt;height:26.8pt;width:535.3pt;z-index:251458560;mso-width-relative:page;mso-height-relative:page;" filled="f" stroked="f" coordsize="21600,21600" o:gfxdata="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WncndkAAAALAQAADwAAAAAAAAAB&#10;ACAAAAAiAAAAZHJzL2Rvd25yZXYueG1sUEsBAhQAFAAAAAgAh07iQJQdqjmdAQAADw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.09 ~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eastAsia="zh-CN"/>
                        </w:rPr>
                        <w:t>湖北工程学院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eastAsia="zh-CN"/>
                        </w:rPr>
                        <w:t>金融工程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               本科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3175</wp:posOffset>
                </wp:positionV>
                <wp:extent cx="144145" cy="71755"/>
                <wp:effectExtent l="0" t="0" r="8255" b="4445"/>
                <wp:wrapNone/>
                <wp:docPr id="26" name="自选图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136" o:spid="_x0000_s1026" o:spt="6" type="#_x0000_t6" style="position:absolute;left:0pt;flip:x y;margin-left:-58.95pt;margin-top:0.25pt;height:5.65pt;width:11.35pt;z-index:251790336;mso-width-relative:page;mso-height-relative:page;" fillcolor="#2E74B5" filled="t" stroked="f" coordsize="21600,21600" o:gfxdata="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RDmot0AAAANAQAADwAAAAAAAAABACAAAAAiAAAAZHJzL2Rvd25y&#10;ZXYueG1sUEsBAhQAFAAAAAgAh07iQASDRu/AAQAAQAMAAA4AAAAAAAAAAQAgAAAALAEAAGRycy9l&#10;Mm9Eb2MueG1sUEsFBgAAAAAGAAYAWQEAAF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38735</wp:posOffset>
                </wp:positionV>
                <wp:extent cx="1256665" cy="252095"/>
                <wp:effectExtent l="0" t="0" r="635" b="0"/>
                <wp:wrapNone/>
                <wp:docPr id="2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任意多边形 2" o:spid="_x0000_s1026" o:spt="100" style="position:absolute;left:0pt;margin-left:-58.95pt;margin-top:3.05pt;height:19.85pt;width:98.95pt;z-index:-251634688;v-text-anchor:middle;mso-width-relative:page;mso-height-relative:page;" fillcolor="#00B0F0" filled="t" stroked="f" coordsize="1406296,288031" o:gfxdata="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NFg2KjZAAAACQEAAA8AAAAAAAAAAQAgAAAAIgAAAGRy&#10;cy9kb3ducmV2LnhtbFBLAQIUABQAAAAIAIdO4kC2gNWwWgMAAKsJAAAOAAAAAAAAAAEAIAAAACgB&#10;AABkcnMvZTJvRG9jLnhtbFBLBQYAAAAABgAGAFkBAAD0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125730</wp:posOffset>
                </wp:positionV>
                <wp:extent cx="144145" cy="71755"/>
                <wp:effectExtent l="0" t="0" r="8255" b="4445"/>
                <wp:wrapNone/>
                <wp:docPr id="27" name="自选图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137" o:spid="_x0000_s1026" o:spt="6" type="#_x0000_t6" style="position:absolute;left:0pt;flip:x y;margin-left:-58.95pt;margin-top:9.9pt;height:5.65pt;width:11.35pt;z-index:251811840;mso-width-relative:page;mso-height-relative:page;" fillcolor="#2E74B5" filled="t" stroked="f" coordsize="21600,21600" o:gfxdata="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8OUBNsAAAALAQAADwAAAAAAAAABACAAAAAiAAAAZHJzL2Rvd25yZXYu&#10;eG1sUEsBAhQAFAAAAAgAh07iQLMv4ye/AQAAQAMAAA4AAAAAAAAAAQAgAAAAKgEAAGRycy9lMm9E&#10;b2MueG1sUEsFBgAAAAAGAAYAWQEAAF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104140</wp:posOffset>
                </wp:positionV>
                <wp:extent cx="6665595" cy="4592320"/>
                <wp:effectExtent l="0" t="0" r="0" b="0"/>
                <wp:wrapNone/>
                <wp:docPr id="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95" cy="459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                                   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暑期培训机构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小学语数外教师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负责班级的日常管理工作，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每个学生的思想品质、学业成绩、才能特长、性格特征。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定期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和家长沟通孩子学习情况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，及时发现并解决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孩子存在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的问题，保证良好的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教学效果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09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本屋创品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校园负责人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负责组建自己的销售团队，培训团队里的队员，交流销售技巧。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面向各类人员进行销售，提高了自己的交际能力和应对各类突发情况的能力。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负责后期用户体验回访，维护客户关系。</w:t>
                            </w:r>
                          </w:p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2018.07--2019.08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自己开设暑期培训班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初中语数外教师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全权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培训班的前期招生和筹备工作以及后期的财务支出和管理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负责与家长的沟通和后期关系的维护，后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期与学生家长沟通，获取反馈；所教学生成绩提高明显。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独立完成课程准备，包括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备课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、引导学生预习、延伸课外知识等。</w:t>
                            </w:r>
                          </w:p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2019.09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灵犀教育机构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数学教师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负责班级的日常管理工作，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每个学生的思想品质、学业成绩、才能特长、性格特征。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独立完成课程准备，包括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课件制作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指导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学生预习、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课后及时复习和改错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等。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通过生动有趣图文并茂的方式开展课程学习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吸引学生注意力，提升授课效果。针对部分有学习困难的学生，制定行之有效的补习方案并成功。</w:t>
                            </w:r>
                          </w:p>
                          <w:p w:rsidR="00152F29" w:rsidRDefault="00C81744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 xml:space="preserve">2017.09 --2018.12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一对一家教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性格温和，平易近人，跟学生关系很融洽，和学生做到了亦师亦友的状态。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分析学生优缺点，各个击破，成绩有显著提高。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25" o:spid="_x0000_s1026" o:spt="1" style="position:absolute;left:0pt;margin-left:-57.35pt;margin-top:8.2pt;height:361.6pt;width:524.85pt;z-index:251487232;mso-width-relative:page;mso-height-relative:page;" filled="f" stroked="f" coordsize="21600,21600" o:gfxdata="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jzetZtwAAAAKAQAADwAAAAAAAAABACAAAAAi&#10;AAAAZHJzL2Rvd25yZXYueG1sUEsBAhQAFAAAAAgAh07iQJICnEqUAQAAAwM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 xml:space="preserve">                                   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eastAsia="zh-CN"/>
                        </w:rPr>
                        <w:t>暑期培训机构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小学语数外教师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负责班级的日常管理工作，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每个学生的思想品质、学业成绩、才能特长、性格特征。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定期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和家长沟通孩子学习情况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，及时发现并解决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孩子存在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的问题，保证良好的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教学效果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09                              本屋创品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校园负责人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负责组建自己的销售团队，培训团队里的队员，交流销售技巧。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面向各类人员进行销售，提高了自己的交际能力和应对各类突发情况的能力。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负责后期用户体验回访，维护客户关系。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2018.07--2019.08                     自己开设暑期培训班         初中语数外教师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全权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培训班的前期招生和筹备工作以及后期的财务支出和管理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负责与家长的沟通和后期关系的维护，后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期与学生家长沟通，获取反馈；所教学生成绩提高明显。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独立完成课程准备，包括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备课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、引导学生预习、延伸课外知识等。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2019.09                              灵犀教育机构               数学教师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负责班级的日常管理工作，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每个学生的思想品质、学业成绩、才能特长、性格特征。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独立完成课程准备，包括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课件制作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指导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学生预习、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课后及时复习和改错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等。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通过生动有趣图文并茂的方式开展课程学习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吸引学生注意力，提升授课效果。针对部分有学习困难的学生，制定行之有效的补习方案并成功。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1"/>
                          <w:szCs w:val="21"/>
                          <w:lang w:val="en-US" w:eastAsia="zh-CN"/>
                        </w:rPr>
                        <w:t>2017.09 --2018.12                   一对一家教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性格温和，平易近人，跟学生关系很融洽，和学生做到了亦师亦友的状态。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分析学生优缺点，各个击破，成绩有显著提高。</w:t>
                      </w:r>
                    </w:p>
                  </w:txbxContent>
                </v:textbox>
              </v:rect>
            </w:pict>
          </mc:Fallback>
        </mc:AlternateContent>
      </w: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4121785</wp:posOffset>
                </wp:positionV>
                <wp:extent cx="1256665" cy="252095"/>
                <wp:effectExtent l="0" t="0" r="635" b="0"/>
                <wp:wrapNone/>
                <wp:docPr id="23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任意多边形 2" o:spid="_x0000_s1026" o:spt="100" style="position:absolute;left:0pt;margin-left:-70.95pt;margin-top:324.55pt;height:19.85pt;width:98.95pt;z-index:-251606016;v-text-anchor:middle;mso-width-relative:page;mso-height-relative:page;" fillcolor="#00B0F0" filled="t" stroked="f" coordsize="1406296,288031" o:gfxdata="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BZUqnLaAAAACwEAAA8AAAAAAAAAAQAgAAAAIgAA&#10;AGRycy9kb3ducmV2LnhtbFBLAQIUABQAAAAIAIdO4kBJkvOyXAMAAKsJAAAOAAAAAAAAAAEAIAAA&#10;ACkBAABkcnMvZTJvRG9jLnhtbFBLBQYAAAAABgAGAFkBAAD3BgAAAAA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4388485</wp:posOffset>
                </wp:positionV>
                <wp:extent cx="6826885" cy="1039495"/>
                <wp:effectExtent l="0" t="0" r="0" b="0"/>
                <wp:wrapNone/>
                <wp:docPr id="2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885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基金从业资格证、初级会计职称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语言能力：英语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级、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英语六级、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普通话二级乙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等、初中数学教师资格证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计算机能力：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计算机二级，能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等日常办公软件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其他能力：驾照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69" o:spid="_x0000_s1026" o:spt="202" type="#_x0000_t202" style="position:absolute;left:0pt;margin-left:-47.6pt;margin-top:345.55pt;height:81.85pt;width:537.55pt;z-index:251771904;mso-width-relative:page;mso-height-relative:page;" filled="f" stroked="f" coordsize="21600,21600" o:gfxdata="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CmCpP2AAAAAsBAAAPAAAAAAAAAAEA&#10;IAAAACIAAABkcnMvZG93bnJldi54bWxQSwECFAAUAAAACACHTuJArIw9SJ0BAAAQ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基金从业资格证、初级会计职称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语言能力：英语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级、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英语六级、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普通话二级乙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等、初中数学教师资格证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计算机二级，能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熟练掌握word、excel、PPT等日常办公软件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其他能力：驾照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4369435</wp:posOffset>
                </wp:positionV>
                <wp:extent cx="144145" cy="71755"/>
                <wp:effectExtent l="0" t="0" r="8255" b="4445"/>
                <wp:wrapNone/>
                <wp:docPr id="28" name="自选图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138" o:spid="_x0000_s1026" o:spt="6" type="#_x0000_t6" style="position:absolute;left:0pt;flip:x y;margin-left:-70.2pt;margin-top:344.05pt;height:5.65pt;width:11.35pt;z-index:251840512;mso-width-relative:page;mso-height-relative:page;" fillcolor="#2E74B5" filled="t" stroked="f" coordsize="21600,21600" o:gfxdata="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u7c6XdAAAADQEAAA8AAAAAAAAAAQAgAAAAIgAAAGRycy9kb3ducmV2&#10;LnhtbFBLAQIUABQAAAAIAIdO4kCIGJDCvgEAAEADAAAOAAAAAAAAAAEAIAAAACwBAABkcnMvZTJv&#10;RG9jLnhtbFBLBQYAAAAABgAGAFkBAAB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  <w:ind w:firstLineChars="200" w:firstLine="42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8391525</wp:posOffset>
                </wp:positionV>
                <wp:extent cx="4276725" cy="362585"/>
                <wp:effectExtent l="0" t="0" r="9525" b="184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24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52F29" w:rsidRDefault="00C81744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31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0pt;margin-top:660.75pt;height:28.55pt;width:336.75pt;z-index:251488256;mso-width-relative:page;mso-height-relative:page;" coordsize="4276725,362585" o:gfxdata="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AN6DK12wAAAAwB&#10;AAAPAAAAAAAAAAEAIAAAACIAAABkcnMvZG93bnJldi54bWxQSwECFAAUAAAACACHTuJAxlRZ8FMG&#10;AADDFgAADgAAAAAAAAABACAAAAAqAQAAZHJzL2Uyb0RvYy54bWxQSwUGAAAAAAYABgBZAQAA7wkA&#10;AAAA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5hzGR7oAAADa&#10;AAAADwAAAGRycy9kb3ducmV2LnhtbEVPy4rCMBTdD/gP4QrupqkPSqnGLgTRhQwzKri9NNe2trkp&#10;TdSOXz9ZCLM8nPcqH0wrHtS72rKCaRSDIC6srrlUcD5tP1MQziNrbC2Tgl9ykK9HHyvMtH3yDz2O&#10;vhQhhF2GCirvu0xKV1Rk0EW2Iw7c1fYGfYB9KXWPzxBuWjmL40QarDk0VNjRpqKiOd6Ngs3rq9G3&#10;g70cFq/kOxl26X2eFkpNxtN4CcLT4P/Fb/deKwhbw5Vw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MZH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cccs070AAADa&#10;AAAADwAAAGRycy9kb3ducmV2LnhtbEWPQWsCMRSE74L/ITyhN01i2WK3Rg+i0EMRql68vW5edxc3&#10;L2uSrvbfN4VCj8PMfMMs13fXiYFCbD0b0DMFgrjytuXawOm4my5AxIRssfNMBr4pwno1Hi2xtP7G&#10;7zQcUi0yhGOJBpqU+lLKWDXkMM58T5y9Tx8cpixDLW3AW4a7Ts6VepIOW84LDfa0aai6HL6cgf11&#10;iG9Kb8P+cVG0RfGh+3OtjXmYaPUCItE9/Yf/2q/WwDP8Xsk3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yzTvQAA&#10;ANo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kF0EqbsAAADb&#10;AAAADwAAAGRycy9kb3ducmV2LnhtbEWPQYvCQAyF74L/YciCF1mn3UOR2lEWRdjrqngOnWxb7WRK&#10;Z2x1f705CN4S3st7X4rN3bVqoD40ng2kiwQUceltw5WB03H/uQQVIrLF1jMZeFCAzXo6KTC3fuRf&#10;Gg6xUhLCIUcDdYxdrnUoa3IYFr4jFu3P9w6jrH2lbY+jhLtWfyVJph02LA01drStqbwebs5ASLPM&#10;7qg5bYc5XY6PMH6f/0djZh9psgIV6R7f5tf1jxV8oZdfZAC9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0Eq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p w:rsidR="00152F29" w:rsidRDefault="00C8174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500380</wp:posOffset>
                </wp:positionV>
                <wp:extent cx="144145" cy="71755"/>
                <wp:effectExtent l="0" t="0" r="8255" b="4445"/>
                <wp:wrapNone/>
                <wp:docPr id="6" name="自选图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145" cy="71755"/>
                        </a:xfrm>
                        <a:prstGeom prst="rtTriangle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139" o:spid="_x0000_s1026" o:spt="6" type="#_x0000_t6" style="position:absolute;left:0pt;flip:x y;margin-left:-69.45pt;margin-top:39.4pt;height:5.65pt;width:11.35pt;z-index:251874304;mso-width-relative:page;mso-height-relative:page;" fillcolor="#2E74B5" filled="t" stroked="f" coordsize="21600,21600" o:gfxdata="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5wz0Z3AAAAAsBAAAPAAAAAAAAAAEAIAAAACIAAABkcnMvZG93bnJl&#10;di54bWxQSwECFAAUAAAACACHTuJAP7Q1CsABAABAAwAADgAAAAAAAAABACAAAAArAQAAZHJzL2Uy&#10;b0RvYy54bWxQSwUGAAAAAAYABgBZAQAAX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248285</wp:posOffset>
                </wp:positionV>
                <wp:extent cx="1256665" cy="252095"/>
                <wp:effectExtent l="0" t="0" r="635" b="0"/>
                <wp:wrapNone/>
                <wp:docPr id="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52095"/>
                        </a:xfrm>
                        <a:custGeom>
                          <a:avLst/>
                          <a:gdLst>
                            <a:gd name="txL" fmla="*/ 0 w 1406296"/>
                            <a:gd name="txT" fmla="*/ 0 h 288031"/>
                            <a:gd name="txR" fmla="*/ 1406296 w 1406296"/>
                            <a:gd name="txB" fmla="*/ 288031 h 288031"/>
                          </a:gdLst>
                          <a:ahLst/>
                          <a:cxnLst>
                            <a:cxn ang="0">
                              <a:pos x="976122" y="0"/>
                            </a:cxn>
                            <a:cxn ang="0">
                              <a:pos x="1045770" y="0"/>
                            </a:cxn>
                            <a:cxn ang="0">
                              <a:pos x="1255739" y="287656"/>
                            </a:cxn>
                            <a:cxn ang="0">
                              <a:pos x="1186091" y="287656"/>
                            </a:cxn>
                            <a:cxn ang="0">
                              <a:pos x="919994" y="0"/>
                            </a:cxn>
                            <a:cxn ang="0">
                              <a:pos x="955372" y="0"/>
                            </a:cxn>
                            <a:cxn ang="0">
                              <a:pos x="1165341" y="287656"/>
                            </a:cxn>
                            <a:cxn ang="0">
                              <a:pos x="1129963" y="287656"/>
                            </a:cxn>
                            <a:cxn ang="0">
                              <a:pos x="0" y="0"/>
                            </a:cxn>
                            <a:cxn ang="0">
                              <a:pos x="899245" y="0"/>
                            </a:cxn>
                            <a:cxn ang="0">
                              <a:pos x="1109214" y="287656"/>
                            </a:cxn>
                            <a:cxn ang="0">
                              <a:pos x="0" y="287656"/>
                            </a:cxn>
                          </a:cxnLst>
                          <a:rect l="txL" t="txT" r="txR" b="tx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lIns="198000" tIns="0" rIns="91440" bIns="0"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任意多边形 2" o:spid="_x0000_s1026" o:spt="100" style="position:absolute;left:0pt;margin-left:-70.2pt;margin-top:19.55pt;height:19.85pt;width:98.95pt;z-index:-251573248;v-text-anchor:middle;mso-width-relative:page;mso-height-relative:page;" fillcolor="#00B0F0" filled="t" stroked="f" coordsize="1406296,288031" o:gfxdata="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JeSHUtkAAAAJAQAADwAAAAAAAAABACAAAAAiAAAA&#10;ZHJzL2Rvd25yZXYueG1sUEsBAhQAFAAAAAgAh07iQLTuAbxcAwAAqwkAAA4AAAAAAAAAAQAgAAAA&#10;KAEAAGRycy9lMm9Eb2MueG1sUEsFBgAAAAAGAAYAWQEAAPYGAAAAAA==&#10;" path="m1093154,0l1171153,0,1406296,288031,1328297,288031,1093154,0xm1030297,0l1069917,0,1305060,288031,1265440,288031,1030297,0xm0,0l1007060,0,1242203,288031,0,288031,0,0xe">
                <v:path textboxrect="0,0,1406296,288031" o:connectlocs="976122,0;1045770,0;1255739,287656;1186091,287656;919994,0;955372,0;1165341,287656;1129963,287656;0,0;899245,0;1109214,287656;0,287656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527050</wp:posOffset>
                </wp:positionV>
                <wp:extent cx="6732270" cy="1221105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122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有着良好的沟通能力，性格比较温和，容易与人相处；有团队合作意识。</w:t>
                            </w:r>
                          </w:p>
                          <w:p w:rsidR="00152F29" w:rsidRDefault="00C817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热爱工作，工作认真负责，吃苦耐劳，享受工作得到肯定时的成就感。</w:t>
                            </w:r>
                          </w:p>
                          <w:p w:rsidR="00152F29" w:rsidRDefault="00152F29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69" o:spid="_x0000_s1026" o:spt="202" type="#_x0000_t202" style="position:absolute;left:0pt;margin-left:-46.85pt;margin-top:41.5pt;height:96.15pt;width:530.1pt;z-index:-251795456;mso-width-relative:page;mso-height-relative:page;" filled="f" stroked="f" coordsize="21600,21600" o:gfxdata="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ZvJ3j2QAAAAoBAAAPAAAAAAAAAAEA&#10;IAAAACIAAABkcnMvZG93bnJldi54bWxQSwECFAAUAAAACACHTuJA1hxXxpwBAAAR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有着良好的沟通能力，性格比较温和，容易与人相处；有团队合作意识。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热爱工作，工作认真负责，吃苦耐劳，享受工作得到肯定时的成就感。</w:t>
                      </w:r>
                    </w:p>
                    <w:p>
                      <w:pPr>
                        <w:pStyle w:val="2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2F29" w:rsidRDefault="00152F29">
      <w:pPr>
        <w:adjustRightInd w:val="0"/>
        <w:snapToGrid w:val="0"/>
      </w:pPr>
    </w:p>
    <w:p w:rsidR="00152F29" w:rsidRDefault="00152F29">
      <w:pPr>
        <w:adjustRightInd w:val="0"/>
        <w:snapToGrid w:val="0"/>
      </w:pPr>
    </w:p>
    <w:sectPr w:rsidR="00152F29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2ED"/>
    <w:multiLevelType w:val="multilevel"/>
    <w:tmpl w:val="137762E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B0F0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93ABA"/>
    <w:rsid w:val="000200BA"/>
    <w:rsid w:val="00020CE6"/>
    <w:rsid w:val="00030B24"/>
    <w:rsid w:val="0003398C"/>
    <w:rsid w:val="00035334"/>
    <w:rsid w:val="00152F29"/>
    <w:rsid w:val="00185D36"/>
    <w:rsid w:val="002442F3"/>
    <w:rsid w:val="00272C78"/>
    <w:rsid w:val="00285541"/>
    <w:rsid w:val="0028668E"/>
    <w:rsid w:val="002D3778"/>
    <w:rsid w:val="002F1240"/>
    <w:rsid w:val="00310396"/>
    <w:rsid w:val="0035100A"/>
    <w:rsid w:val="003D6BD9"/>
    <w:rsid w:val="003E1253"/>
    <w:rsid w:val="00434754"/>
    <w:rsid w:val="004721DB"/>
    <w:rsid w:val="004B2B63"/>
    <w:rsid w:val="004B473D"/>
    <w:rsid w:val="004C7048"/>
    <w:rsid w:val="004D7CC6"/>
    <w:rsid w:val="00517596"/>
    <w:rsid w:val="00525EC7"/>
    <w:rsid w:val="005925DD"/>
    <w:rsid w:val="005B4C10"/>
    <w:rsid w:val="006129FA"/>
    <w:rsid w:val="00635B55"/>
    <w:rsid w:val="00683A18"/>
    <w:rsid w:val="00686C92"/>
    <w:rsid w:val="006970DA"/>
    <w:rsid w:val="006E454B"/>
    <w:rsid w:val="006F2DB4"/>
    <w:rsid w:val="007079EC"/>
    <w:rsid w:val="00741B8F"/>
    <w:rsid w:val="00780A66"/>
    <w:rsid w:val="00804CAF"/>
    <w:rsid w:val="00806B63"/>
    <w:rsid w:val="00845B5A"/>
    <w:rsid w:val="00856B46"/>
    <w:rsid w:val="008A084B"/>
    <w:rsid w:val="008C0D48"/>
    <w:rsid w:val="008C2598"/>
    <w:rsid w:val="00904E25"/>
    <w:rsid w:val="0090674C"/>
    <w:rsid w:val="00940356"/>
    <w:rsid w:val="009B573F"/>
    <w:rsid w:val="00A51A48"/>
    <w:rsid w:val="00A80E94"/>
    <w:rsid w:val="00AA0A5D"/>
    <w:rsid w:val="00AB1C0F"/>
    <w:rsid w:val="00AC5EFA"/>
    <w:rsid w:val="00B01AE1"/>
    <w:rsid w:val="00B33BE5"/>
    <w:rsid w:val="00B46CC4"/>
    <w:rsid w:val="00BC424C"/>
    <w:rsid w:val="00BE3D5F"/>
    <w:rsid w:val="00C16937"/>
    <w:rsid w:val="00C3537F"/>
    <w:rsid w:val="00C63BB0"/>
    <w:rsid w:val="00C74D06"/>
    <w:rsid w:val="00C80D52"/>
    <w:rsid w:val="00C81744"/>
    <w:rsid w:val="00CA56FB"/>
    <w:rsid w:val="00CB287B"/>
    <w:rsid w:val="00CD370D"/>
    <w:rsid w:val="00CD402F"/>
    <w:rsid w:val="00CD491D"/>
    <w:rsid w:val="00D259DE"/>
    <w:rsid w:val="00D97965"/>
    <w:rsid w:val="00DA4CB5"/>
    <w:rsid w:val="00DC61E2"/>
    <w:rsid w:val="00DD0646"/>
    <w:rsid w:val="00DD3380"/>
    <w:rsid w:val="00DF4B8E"/>
    <w:rsid w:val="00E035AB"/>
    <w:rsid w:val="00E46006"/>
    <w:rsid w:val="00E66528"/>
    <w:rsid w:val="00E90C65"/>
    <w:rsid w:val="00E95893"/>
    <w:rsid w:val="00F5460E"/>
    <w:rsid w:val="00F61CD9"/>
    <w:rsid w:val="00FC7638"/>
    <w:rsid w:val="07C3536D"/>
    <w:rsid w:val="12793ABA"/>
    <w:rsid w:val="18954769"/>
    <w:rsid w:val="1F6E3B6A"/>
    <w:rsid w:val="30213D29"/>
    <w:rsid w:val="30BE34BE"/>
    <w:rsid w:val="4A233146"/>
    <w:rsid w:val="4FF0602A"/>
    <w:rsid w:val="5CB00C1F"/>
    <w:rsid w:val="67A92ADD"/>
    <w:rsid w:val="6D535020"/>
    <w:rsid w:val="7814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krubytemplate\4\cache\33d6004825be52a72fafe45ba2855ecf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33d6004825be52a72fafe45ba2855ecf.docx</Template>
  <TotalTime>27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李红昭</dc:creator>
  <cp:lastModifiedBy>GH</cp:lastModifiedBy>
  <cp:revision>82</cp:revision>
  <dcterms:created xsi:type="dcterms:W3CDTF">2019-10-14T07:53:00Z</dcterms:created>
  <dcterms:modified xsi:type="dcterms:W3CDTF">2019-10-15T14:42:00Z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